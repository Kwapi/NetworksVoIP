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2DD" w:rsidRDefault="004B4A87">
      <w:r>
        <w:t>11/02/16</w:t>
      </w:r>
    </w:p>
    <w:p w:rsidR="004B4A87" w:rsidRDefault="004B4A87">
      <w:r>
        <w:t xml:space="preserve">Modified Code 1 – Test </w:t>
      </w:r>
    </w:p>
    <w:p w:rsidR="004B4A87" w:rsidRDefault="004B4A87" w:rsidP="004B4A87">
      <w:pPr>
        <w:pStyle w:val="ListParagraph"/>
        <w:numPr>
          <w:ilvl w:val="0"/>
          <w:numId w:val="1"/>
        </w:numPr>
      </w:pPr>
      <w:r>
        <w:t xml:space="preserve">Block </w:t>
      </w:r>
      <w:proofErr w:type="spellStart"/>
      <w:r>
        <w:t>interleaver</w:t>
      </w:r>
      <w:proofErr w:type="spellEnd"/>
      <w:r>
        <w:t xml:space="preserve"> size 2x2</w:t>
      </w:r>
    </w:p>
    <w:p w:rsidR="004B4A87" w:rsidRDefault="004B4A87" w:rsidP="004B4A87">
      <w:pPr>
        <w:pStyle w:val="ListParagraph"/>
        <w:numPr>
          <w:ilvl w:val="0"/>
          <w:numId w:val="1"/>
        </w:numPr>
      </w:pPr>
      <w:r>
        <w:t>Buffer on the receiving end filling with 4 packets and then sorting them</w:t>
      </w:r>
    </w:p>
    <w:p w:rsidR="004B4A87" w:rsidRDefault="004B4A87" w:rsidP="004B4A87">
      <w:pPr>
        <w:pStyle w:val="ListParagraph"/>
        <w:numPr>
          <w:ilvl w:val="0"/>
          <w:numId w:val="1"/>
        </w:numPr>
      </w:pPr>
      <w:r>
        <w:t>Results:</w:t>
      </w:r>
    </w:p>
    <w:p w:rsidR="004B4A87" w:rsidRDefault="004B4A87" w:rsidP="004B4A87">
      <w:pPr>
        <w:pStyle w:val="ListParagraph"/>
        <w:numPr>
          <w:ilvl w:val="1"/>
          <w:numId w:val="1"/>
        </w:numPr>
      </w:pPr>
      <w:r>
        <w:t>Smaller error bursts (see DS2_interleaver_4_no_parcelization.txt)</w:t>
      </w:r>
    </w:p>
    <w:p w:rsidR="004B4A87" w:rsidRDefault="004B4A87" w:rsidP="004B4A87">
      <w:pPr>
        <w:pStyle w:val="ListParagraph"/>
        <w:numPr>
          <w:ilvl w:val="1"/>
          <w:numId w:val="1"/>
        </w:numPr>
      </w:pPr>
      <w:r>
        <w:t>Introduced delay</w:t>
      </w:r>
    </w:p>
    <w:p w:rsidR="004B4A87" w:rsidRDefault="004B4A87" w:rsidP="004B4A87">
      <w:pPr>
        <w:pStyle w:val="ListParagraph"/>
        <w:numPr>
          <w:ilvl w:val="1"/>
          <w:numId w:val="1"/>
        </w:numPr>
      </w:pPr>
      <w:r>
        <w:t>Quality still bad</w:t>
      </w:r>
    </w:p>
    <w:p w:rsidR="004B4A87" w:rsidRDefault="004B4A87" w:rsidP="004B4A87">
      <w:pPr>
        <w:pStyle w:val="ListParagraph"/>
        <w:numPr>
          <w:ilvl w:val="1"/>
          <w:numId w:val="1"/>
        </w:numPr>
      </w:pPr>
      <w:r>
        <w:t>Try decoding the original packet bursts? Instead of filling the buffer up with 4 packets make sure the packets you group are the ones that were originally sent together. Then you wouldn’t have to sort them, just decode using the algorithm. It might help wit</w:t>
      </w:r>
      <w:bookmarkStart w:id="0" w:name="_GoBack"/>
      <w:bookmarkEnd w:id="0"/>
      <w:r>
        <w:t>h the packet ordering issue we’ve got now.</w:t>
      </w:r>
    </w:p>
    <w:p w:rsidR="004B4A87" w:rsidRDefault="004B4A87" w:rsidP="004B4A87">
      <w:pPr>
        <w:ind w:left="360"/>
      </w:pPr>
    </w:p>
    <w:sectPr w:rsidR="004B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373D5"/>
    <w:multiLevelType w:val="hybridMultilevel"/>
    <w:tmpl w:val="161476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D1"/>
    <w:rsid w:val="004B4A87"/>
    <w:rsid w:val="00742BD1"/>
    <w:rsid w:val="0095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BDAD5-9B8A-4684-8094-3CF18FCD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11A23220.dotm</Template>
  <TotalTime>18</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Zak (CMP)</dc:creator>
  <cp:keywords/>
  <dc:description/>
  <cp:lastModifiedBy>Michal Zak (CMP)</cp:lastModifiedBy>
  <cp:revision>2</cp:revision>
  <dcterms:created xsi:type="dcterms:W3CDTF">2016-02-11T14:44:00Z</dcterms:created>
  <dcterms:modified xsi:type="dcterms:W3CDTF">2016-02-11T15:02:00Z</dcterms:modified>
</cp:coreProperties>
</file>